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99D50" w14:textId="3BA99196" w:rsidR="002C42BC" w:rsidRDefault="00C720FC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DF04590F8FFC407C95047F5FB14DE64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F4C87">
            <w:t>901 Lily Anne Ct</w:t>
          </w:r>
        </w:sdtContent>
      </w:sdt>
    </w:p>
    <w:sdt>
      <w:sdtPr>
        <w:alias w:val="Category"/>
        <w:tag w:val=""/>
        <w:id w:val="1543715586"/>
        <w:placeholder>
          <w:docPart w:val="4EF5DC23D7934B68BEF83EBABA8353A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CC4CF6C" w14:textId="69669047" w:rsidR="002C42BC" w:rsidRDefault="006F4C87">
          <w:pPr>
            <w:pStyle w:val="ContactInfo"/>
          </w:pPr>
          <w:proofErr w:type="spellStart"/>
          <w:r>
            <w:t>Rolesville</w:t>
          </w:r>
          <w:proofErr w:type="spellEnd"/>
          <w:r>
            <w:t>, NC 27571</w:t>
          </w:r>
        </w:p>
      </w:sdtContent>
    </w:sdt>
    <w:p w14:paraId="75560F0A" w14:textId="77777777" w:rsidR="002C42BC" w:rsidRDefault="00C720FC" w:rsidP="006829B5">
      <w:pPr>
        <w:pStyle w:val="ContactInfo"/>
      </w:pPr>
      <w:sdt>
        <w:sdtPr>
          <w:alias w:val="Telephone"/>
          <w:tag w:val="Telephone"/>
          <w:id w:val="599758962"/>
          <w:placeholder>
            <w:docPart w:val="EC7C78B21A1F4F9FAA6153E55CB7950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829B5">
            <w:t>9197718342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50D811EB4BF54C68A5D4E22473C9F6A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018BE44E" w14:textId="77777777" w:rsidR="002C42BC" w:rsidRDefault="00DC25F4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sheridaniroegbu@yahoo.com</w:t>
          </w:r>
        </w:p>
      </w:sdtContent>
    </w:sdt>
    <w:p w14:paraId="6EC22693" w14:textId="77777777" w:rsidR="002C42BC" w:rsidRDefault="00C720FC">
      <w:pPr>
        <w:pStyle w:val="Name"/>
      </w:pPr>
      <w:sdt>
        <w:sdtPr>
          <w:alias w:val="Your Name"/>
          <w:tag w:val=""/>
          <w:id w:val="1197042864"/>
          <w:placeholder>
            <w:docPart w:val="361373B450BA4BF5A6B138B40E381E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829B5">
            <w:t>Sheridan</w:t>
          </w:r>
          <w:r w:rsidR="005230F4">
            <w:t xml:space="preserve"> Iroegbu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914"/>
        <w:gridCol w:w="460"/>
        <w:gridCol w:w="7706"/>
      </w:tblGrid>
      <w:tr w:rsidR="002C42BC" w14:paraId="7532C3CD" w14:textId="77777777" w:rsidTr="00B06D26">
        <w:tc>
          <w:tcPr>
            <w:tcW w:w="1914" w:type="dxa"/>
          </w:tcPr>
          <w:p w14:paraId="294ED5FB" w14:textId="77777777"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60" w:type="dxa"/>
          </w:tcPr>
          <w:p w14:paraId="5073D7DF" w14:textId="77777777" w:rsidR="002C42BC" w:rsidRDefault="002C42BC"/>
        </w:tc>
        <w:tc>
          <w:tcPr>
            <w:tcW w:w="7706" w:type="dxa"/>
          </w:tcPr>
          <w:p w14:paraId="072D701D" w14:textId="02E790EF" w:rsidR="002C42BC" w:rsidRDefault="00111A77" w:rsidP="00111A77">
            <w:pPr>
              <w:pStyle w:val="ResumeText"/>
            </w:pPr>
            <w:r>
              <w:t>Seeking a Full-Time position a</w:t>
            </w:r>
            <w:r w:rsidR="00475EDD">
              <w:t>s a Chemist a</w:t>
            </w:r>
            <w:bookmarkStart w:id="0" w:name="_GoBack"/>
            <w:bookmarkEnd w:id="0"/>
            <w:r>
              <w:t>t Alcami Corporation</w:t>
            </w:r>
          </w:p>
        </w:tc>
      </w:tr>
      <w:tr w:rsidR="002C42BC" w14:paraId="16C55C22" w14:textId="77777777" w:rsidTr="00B06D26">
        <w:tc>
          <w:tcPr>
            <w:tcW w:w="1914" w:type="dxa"/>
          </w:tcPr>
          <w:p w14:paraId="5255671F" w14:textId="77777777" w:rsidR="002C42BC" w:rsidRDefault="00432FF2" w:rsidP="00432FF2">
            <w:pPr>
              <w:pStyle w:val="Heading1"/>
              <w:jc w:val="left"/>
            </w:pPr>
            <w:r>
              <w:t xml:space="preserve">            </w:t>
            </w:r>
            <w:r w:rsidR="00414819">
              <w:t>Experience</w:t>
            </w:r>
          </w:p>
        </w:tc>
        <w:tc>
          <w:tcPr>
            <w:tcW w:w="460" w:type="dxa"/>
          </w:tcPr>
          <w:p w14:paraId="3161ECE0" w14:textId="77777777" w:rsidR="00432FF2" w:rsidRDefault="00432FF2"/>
        </w:tc>
        <w:tc>
          <w:tcPr>
            <w:tcW w:w="770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</w:sdtPr>
                <w:sdtEndPr/>
                <w:sdtContent>
                  <w:p w14:paraId="14C91456" w14:textId="077083D6" w:rsidR="002C42BC" w:rsidRDefault="00470434">
                    <w:pPr>
                      <w:pStyle w:val="Heading2"/>
                    </w:pPr>
                    <w:r>
                      <w:t>Laboratory</w:t>
                    </w:r>
                    <w:r w:rsidR="00432FF2">
                      <w:t xml:space="preserve"> assistant at howell science complex biology department</w:t>
                    </w:r>
                    <w:r w:rsidR="00271B7D">
                      <w:t xml:space="preserve"> – eAST cAROLINA uNIVERSITY, GREENVILLE NC</w:t>
                    </w:r>
                  </w:p>
                  <w:p w14:paraId="7170B59C" w14:textId="77777777" w:rsidR="00432FF2" w:rsidRDefault="00432FF2" w:rsidP="00432FF2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Researched microbial ecological experiments </w:t>
                    </w:r>
                  </w:p>
                  <w:p w14:paraId="0BF40495" w14:textId="3446FA4D" w:rsidR="00432FF2" w:rsidRDefault="00432FF2" w:rsidP="008F6CE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Gathered soil </w:t>
                    </w:r>
                    <w:r w:rsidR="00B34093">
                      <w:t xml:space="preserve">samples </w:t>
                    </w:r>
                    <w:r>
                      <w:t xml:space="preserve">at the East Carolina University West Research Campus; a </w:t>
                    </w:r>
                    <w:r w:rsidR="000443A1">
                      <w:t>600-acre</w:t>
                    </w:r>
                    <w:r>
                      <w:t xml:space="preserve"> site funded by the National Science Foundation</w:t>
                    </w:r>
                  </w:p>
                  <w:p w14:paraId="2B607E27" w14:textId="77777777" w:rsidR="000E70AF" w:rsidRDefault="00432FF2" w:rsidP="000E70AF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Extracted DNA using microbial kits in order to obtain the concentration of DNA in soils</w:t>
                    </w:r>
                  </w:p>
                  <w:p w14:paraId="2FD47696" w14:textId="77777777" w:rsidR="000E70AF" w:rsidRDefault="000E70AF" w:rsidP="000E70AF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Performed a polymerase</w:t>
                    </w:r>
                    <w:r w:rsidR="00F1579C">
                      <w:t xml:space="preserve"> chain reaction to replicate</w:t>
                    </w:r>
                    <w:r>
                      <w:t xml:space="preserve"> DNA Samples</w:t>
                    </w:r>
                  </w:p>
                  <w:p w14:paraId="04D618DC" w14:textId="779167CE" w:rsidR="00F1579C" w:rsidRDefault="00F64491" w:rsidP="000E70AF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Used a </w:t>
                    </w:r>
                    <w:r w:rsidR="006F4C87">
                      <w:t>Nano Drop</w:t>
                    </w:r>
                    <w:r>
                      <w:t xml:space="preserve"> Spectrophotometer during experiments to measure nucleic acid concentration </w:t>
                    </w:r>
                    <w:r w:rsidR="00032F2F">
                      <w:t>in samples</w:t>
                    </w:r>
                  </w:p>
                  <w:p w14:paraId="204853DB" w14:textId="77777777" w:rsidR="006F4C87" w:rsidRDefault="006F4C87" w:rsidP="000E70AF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Worked in teams to perform several lab services</w:t>
                    </w:r>
                  </w:p>
                  <w:p w14:paraId="11C5C284" w14:textId="32499C9B" w:rsidR="006F4C87" w:rsidRDefault="006F4C87" w:rsidP="000E70AF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Perform inspections of laboratory chemicals to take inventory and make sure chemical storage meets OSHA regulations </w:t>
                    </w:r>
                  </w:p>
                  <w:p w14:paraId="024D28D3" w14:textId="13CD0ED0" w:rsidR="000F30DE" w:rsidRDefault="000F30DE" w:rsidP="000E70AF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Keep and Update Lab Notebook with specific experimental strategies and </w:t>
                    </w:r>
                    <w:r w:rsidR="00A37061">
                      <w:t>procedures</w:t>
                    </w:r>
                  </w:p>
                  <w:p w14:paraId="3CBE0D77" w14:textId="1D1594C4" w:rsidR="00111A77" w:rsidRDefault="00111A77" w:rsidP="000E70AF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Performed analytical routine and non-routine testing </w:t>
                    </w:r>
                  </w:p>
                  <w:p w14:paraId="24846486" w14:textId="77777777" w:rsidR="002C42BC" w:rsidRDefault="00C720FC" w:rsidP="00FE3132">
                    <w:pPr>
                      <w:pStyle w:val="ListParagraph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490915074"/>
                </w:sdtPr>
                <w:sdtEndPr/>
                <w:sdtContent>
                  <w:p w14:paraId="06112FCA" w14:textId="77777777" w:rsidR="00432FF2" w:rsidRDefault="00432FF2">
                    <w:pPr>
                      <w:pStyle w:val="Heading2"/>
                    </w:pPr>
                    <w:r>
                      <w:t>Office Clerk/Administrative assistant AT DIVINE HEALTHCARE INC</w:t>
                    </w:r>
                    <w:r w:rsidR="00271B7D">
                      <w:t xml:space="preserve"> – RALEIGH, NC</w:t>
                    </w:r>
                  </w:p>
                  <w:p w14:paraId="60F58FA2" w14:textId="77777777" w:rsidR="00432FF2" w:rsidRDefault="00432FF2" w:rsidP="008F6CE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Researched and verified billable hours performed by medical personnel to determine bi-weekly salaries </w:t>
                    </w:r>
                  </w:p>
                  <w:p w14:paraId="47941D82" w14:textId="77777777" w:rsidR="00432FF2" w:rsidRDefault="00432FF2" w:rsidP="008F6CE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Monitored and analyzed medical equipment in order to determine replacement/order needs</w:t>
                    </w:r>
                  </w:p>
                  <w:p w14:paraId="183CCE09" w14:textId="77777777" w:rsidR="00432FF2" w:rsidRDefault="00432FF2" w:rsidP="008F6CE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Welcomed public individuals to direct them and assure that they received attention</w:t>
                    </w:r>
                  </w:p>
                  <w:p w14:paraId="6FB8DF85" w14:textId="77777777" w:rsidR="00432FF2" w:rsidRDefault="00432FF2" w:rsidP="008F6CE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Maintained overall knowledge of operations to adequately answer employee/customer questions</w:t>
                    </w:r>
                  </w:p>
                  <w:p w14:paraId="2263F09F" w14:textId="068B31D5" w:rsidR="00291409" w:rsidRDefault="00432FF2" w:rsidP="008F6CE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Answered phones and provided instructions in order to better </w:t>
                    </w:r>
                    <w:r w:rsidR="000443A1">
                      <w:t>advice</w:t>
                    </w:r>
                    <w:r>
                      <w:t xml:space="preserve"> individuals</w:t>
                    </w:r>
                  </w:p>
                  <w:p w14:paraId="3BF08FB1" w14:textId="75E2B2DA" w:rsidR="002C42BC" w:rsidRDefault="00291409" w:rsidP="000443A1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Mastered Microsoft Office applications such as Word, Excel &amp; Outlook</w:t>
                    </w:r>
                    <w:r w:rsidR="00432FF2">
                      <w:t xml:space="preserve"> </w:t>
                    </w:r>
                  </w:p>
                </w:sdtContent>
              </w:sdt>
            </w:sdtContent>
          </w:sdt>
        </w:tc>
      </w:tr>
      <w:tr w:rsidR="002C42BC" w14:paraId="22212A35" w14:textId="77777777" w:rsidTr="00B06D26">
        <w:tc>
          <w:tcPr>
            <w:tcW w:w="1914" w:type="dxa"/>
          </w:tcPr>
          <w:p w14:paraId="2C6C4E3B" w14:textId="6AC40024" w:rsidR="002C42BC" w:rsidRDefault="0041481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60" w:type="dxa"/>
          </w:tcPr>
          <w:p w14:paraId="52020B05" w14:textId="77777777" w:rsidR="002C42BC" w:rsidRDefault="002C42BC"/>
        </w:tc>
        <w:tc>
          <w:tcPr>
            <w:tcW w:w="770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14:paraId="336D93A3" w14:textId="77777777" w:rsidR="00E4652E" w:rsidRPr="00E4652E" w:rsidRDefault="00E4652E" w:rsidP="00E4652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 w:rsidRPr="00E4652E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EAST CAROLINA UNIVERSITY – GREENVILLE NC </w:t>
                    </w:r>
                  </w:p>
                  <w:p w14:paraId="0DC59F5F" w14:textId="637AE0F9" w:rsidR="00117314" w:rsidRDefault="00EC4638" w:rsidP="00E4652E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Bachelors of Science in biology </w:t>
                    </w:r>
                    <w:r w:rsidR="00E4652E" w:rsidRPr="00E4652E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with a concentration in molecular/cell</w:t>
                    </w:r>
                    <w:r w:rsidR="00C13FD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biology</w:t>
                    </w:r>
                    <w:r w:rsidR="00E4652E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. </w:t>
                    </w:r>
                    <w:r w:rsidR="00E76548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Graduated May 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233002175"/>
                </w:sdtPr>
                <w:sdtEndPr/>
                <w:sdtContent>
                  <w:p w14:paraId="717FBA1A" w14:textId="77777777" w:rsidR="00117314" w:rsidRDefault="00366B44">
                    <w:pPr>
                      <w:pStyle w:val="Heading2"/>
                    </w:pPr>
                    <w:r>
                      <w:t>Chowan university</w:t>
                    </w:r>
                    <w:r w:rsidR="00117314">
                      <w:t xml:space="preserve"> –</w:t>
                    </w:r>
                    <w:r>
                      <w:t xml:space="preserve"> Murfreesboro</w:t>
                    </w:r>
                    <w:r w:rsidR="00117314">
                      <w:t xml:space="preserve"> </w:t>
                    </w:r>
                    <w:r w:rsidR="00EC4638">
                      <w:t xml:space="preserve">NC </w:t>
                    </w:r>
                    <w:r w:rsidR="008E45B0">
                      <w:t>- 2013</w:t>
                    </w:r>
                  </w:p>
                  <w:p w14:paraId="4C13794C" w14:textId="77777777" w:rsidR="002C42BC" w:rsidRDefault="00366B44" w:rsidP="00366B44">
                    <w:r>
                      <w:t xml:space="preserve">Finished with a 4.0 GPA before transferring to ECU. Inducted into the Alpha Lambda Delta Honors Society and made it onto the Presidents List. </w:t>
                    </w:r>
                  </w:p>
                </w:sdtContent>
              </w:sdt>
            </w:sdtContent>
          </w:sdt>
        </w:tc>
      </w:tr>
      <w:tr w:rsidR="002C42BC" w14:paraId="7434E46D" w14:textId="77777777" w:rsidTr="00B06D26">
        <w:tc>
          <w:tcPr>
            <w:tcW w:w="1914" w:type="dxa"/>
          </w:tcPr>
          <w:p w14:paraId="6D5D05AC" w14:textId="77777777" w:rsidR="002C42BC" w:rsidRDefault="0042778B">
            <w:pPr>
              <w:pStyle w:val="Heading1"/>
            </w:pPr>
            <w:r>
              <w:t>Volunteer/Shadow</w:t>
            </w:r>
          </w:p>
        </w:tc>
        <w:tc>
          <w:tcPr>
            <w:tcW w:w="460" w:type="dxa"/>
          </w:tcPr>
          <w:p w14:paraId="24AF9032" w14:textId="77777777" w:rsidR="002C42BC" w:rsidRDefault="002C42BC"/>
        </w:tc>
        <w:tc>
          <w:tcPr>
            <w:tcW w:w="7706" w:type="dxa"/>
          </w:tcPr>
          <w:p w14:paraId="7E3B999D" w14:textId="2F512D99" w:rsidR="002C42BC" w:rsidRDefault="00724988" w:rsidP="00724988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Volunteer – </w:t>
            </w:r>
            <w:proofErr w:type="spellStart"/>
            <w:r>
              <w:rPr>
                <w:b/>
              </w:rPr>
              <w:t>Vidant</w:t>
            </w:r>
            <w:proofErr w:type="spellEnd"/>
            <w:r>
              <w:rPr>
                <w:b/>
              </w:rPr>
              <w:t xml:space="preserve"> Medica</w:t>
            </w:r>
            <w:r w:rsidR="008C778B">
              <w:rPr>
                <w:b/>
              </w:rPr>
              <w:t xml:space="preserve">l Center – Greenville, NC </w:t>
            </w:r>
          </w:p>
          <w:p w14:paraId="4F8118DD" w14:textId="474EA5A8" w:rsidR="00724988" w:rsidRDefault="00724988" w:rsidP="00724988">
            <w:pPr>
              <w:pStyle w:val="ResumeText"/>
              <w:rPr>
                <w:b/>
              </w:rPr>
            </w:pPr>
            <w:r>
              <w:rPr>
                <w:b/>
              </w:rPr>
              <w:t xml:space="preserve">Shadow – </w:t>
            </w:r>
            <w:proofErr w:type="spellStart"/>
            <w:r>
              <w:rPr>
                <w:b/>
              </w:rPr>
              <w:t>Vidant</w:t>
            </w:r>
            <w:proofErr w:type="spellEnd"/>
            <w:r>
              <w:rPr>
                <w:b/>
              </w:rPr>
              <w:t xml:space="preserve"> </w:t>
            </w:r>
            <w:r w:rsidR="00E53DCB">
              <w:rPr>
                <w:b/>
              </w:rPr>
              <w:t xml:space="preserve">Medical Center </w:t>
            </w:r>
            <w:r>
              <w:rPr>
                <w:b/>
              </w:rPr>
              <w:t xml:space="preserve">– Chief Radiologist Brian </w:t>
            </w:r>
            <w:proofErr w:type="spellStart"/>
            <w:r>
              <w:rPr>
                <w:b/>
              </w:rPr>
              <w:t>Kuszyk</w:t>
            </w:r>
            <w:proofErr w:type="spellEnd"/>
            <w:r w:rsidR="008C778B">
              <w:rPr>
                <w:b/>
              </w:rPr>
              <w:t xml:space="preserve"> </w:t>
            </w:r>
          </w:p>
          <w:p w14:paraId="26A3C7CE" w14:textId="77777777" w:rsidR="00724988" w:rsidRPr="00724988" w:rsidRDefault="00724988" w:rsidP="00724988">
            <w:pPr>
              <w:pStyle w:val="ResumeText"/>
              <w:rPr>
                <w:b/>
              </w:rPr>
            </w:pPr>
          </w:p>
        </w:tc>
      </w:tr>
      <w:tr w:rsidR="002C42BC" w14:paraId="05407F17" w14:textId="77777777" w:rsidTr="00B06D26">
        <w:tc>
          <w:tcPr>
            <w:tcW w:w="1914" w:type="dxa"/>
          </w:tcPr>
          <w:p w14:paraId="2C2C2B73" w14:textId="77777777"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60" w:type="dxa"/>
          </w:tcPr>
          <w:p w14:paraId="358BAC60" w14:textId="77777777" w:rsidR="002C42BC" w:rsidRDefault="002C42BC"/>
        </w:tc>
        <w:tc>
          <w:tcPr>
            <w:tcW w:w="770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368215953"/>
                </w:sdtPr>
                <w:sdtEndPr/>
                <w:sdtContent>
                  <w:p w14:paraId="4A60B14C" w14:textId="77777777" w:rsidR="002C42BC" w:rsidRDefault="00E53DCB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Dr.</w:t>
                    </w:r>
                    <w:r w:rsidR="00C43FAD">
                      <w:t xml:space="preserve"> ariane peralta</w:t>
                    </w:r>
                    <w:r w:rsidR="008879A0">
                      <w:t xml:space="preserve"> </w:t>
                    </w:r>
                  </w:p>
                  <w:p w14:paraId="7A7E82F4" w14:textId="77777777" w:rsidR="002C42BC" w:rsidRDefault="00C43FAD">
                    <w:pPr>
                      <w:pStyle w:val="ResumeText"/>
                    </w:pPr>
                    <w:r>
                      <w:t xml:space="preserve">Microbial Ecology professor </w:t>
                    </w:r>
                    <w:r w:rsidR="00E53DCB">
                      <w:t>at East Carolina University</w:t>
                    </w:r>
                  </w:p>
                  <w:p w14:paraId="6272BC61" w14:textId="77777777" w:rsidR="00D20541" w:rsidRDefault="00C70AF8" w:rsidP="00C70AF8">
                    <w:pPr>
                      <w:pStyle w:val="ResumeText"/>
                    </w:pPr>
                    <w:r>
                      <w:t>East Carolina University Department of Biology; Mailstop 551 Greenville, NC 27858</w:t>
                    </w:r>
                  </w:p>
                  <w:p w14:paraId="66B1CB40" w14:textId="77777777" w:rsidR="00D20541" w:rsidRDefault="00D20541" w:rsidP="00C70AF8">
                    <w:pPr>
                      <w:pStyle w:val="ResumeText"/>
                    </w:pPr>
                    <w:r>
                      <w:t>Peraltaa@ecu.edu</w:t>
                    </w:r>
                  </w:p>
                  <w:p w14:paraId="4DCF334F" w14:textId="77777777" w:rsidR="00E53DCB" w:rsidRDefault="006C625C" w:rsidP="00E53DCB">
                    <w:r>
                      <w:t>(252)328-3742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581513562"/>
                </w:sdtPr>
                <w:sdtEndPr/>
                <w:sdtContent>
                  <w:p w14:paraId="20F04E78" w14:textId="77777777" w:rsidR="00C43FAD" w:rsidRDefault="00C43FAD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Dr.</w:t>
                    </w:r>
                    <w:r w:rsidR="000941C8">
                      <w:t xml:space="preserve"> Jean-luc scemama</w:t>
                    </w:r>
                  </w:p>
                  <w:p w14:paraId="3DFF133B" w14:textId="77777777" w:rsidR="00C43FAD" w:rsidRDefault="000941C8">
                    <w:pPr>
                      <w:pStyle w:val="ResumeText"/>
                    </w:pPr>
                    <w:r>
                      <w:t xml:space="preserve">Associate Professor and Director of Undergraduate Education </w:t>
                    </w:r>
                    <w:r w:rsidR="00C43FAD">
                      <w:t>at East Carolina University</w:t>
                    </w:r>
                  </w:p>
                  <w:p w14:paraId="7D919CC4" w14:textId="77777777" w:rsidR="00AC1D0A" w:rsidRDefault="00AC1D0A" w:rsidP="00AC1D0A">
                    <w:pPr>
                      <w:pStyle w:val="ResumeText"/>
                    </w:pPr>
                    <w:r>
                      <w:t>East Carolina Un</w:t>
                    </w:r>
                    <w:r w:rsidR="000941C8">
                      <w:t>iversity Department of Biology; Howell N-105</w:t>
                    </w:r>
                    <w:r>
                      <w:t xml:space="preserve"> Greenville, NC 27858</w:t>
                    </w:r>
                  </w:p>
                  <w:p w14:paraId="5637FF57" w14:textId="77777777" w:rsidR="00D20541" w:rsidRDefault="000941C8" w:rsidP="00AC1D0A">
                    <w:pPr>
                      <w:pStyle w:val="ResumeText"/>
                    </w:pPr>
                    <w:r>
                      <w:t>scemamaj</w:t>
                    </w:r>
                    <w:r w:rsidR="00D20541">
                      <w:t>@ecu.edu</w:t>
                    </w:r>
                  </w:p>
                  <w:p w14:paraId="3D4B9B6D" w14:textId="77777777" w:rsidR="00C43FAD" w:rsidRDefault="000941C8" w:rsidP="00E53DCB">
                    <w:r>
                      <w:t>(252)328-6313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1880810165"/>
                </w:sdtPr>
                <w:sdtEndPr/>
                <w:sdtContent>
                  <w:p w14:paraId="189670E1" w14:textId="77777777" w:rsidR="0083241A" w:rsidRPr="00F402F6" w:rsidRDefault="000E3053" w:rsidP="0083241A">
                    <w:pPr>
                      <w:pStyle w:val="Heading2"/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595959" w:themeColor="text1" w:themeTint="A6"/>
                      </w:rPr>
                    </w:pPr>
                    <w:r w:rsidRPr="00F402F6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595959" w:themeColor="text1" w:themeTint="A6"/>
                      </w:rPr>
                      <w:t>Dr. Lynn M. Roader</w:t>
                    </w:r>
                  </w:p>
                  <w:p w14:paraId="5E7517C4" w14:textId="77777777" w:rsidR="000E3053" w:rsidRPr="000E3053" w:rsidRDefault="000E3053" w:rsidP="000E3053">
                    <w:r>
                      <w:t xml:space="preserve">Associate Vice Chancellor; Dean of Students                                                                                         </w:t>
                    </w:r>
                    <w:hyperlink r:id="rId10" w:history="1">
                      <w:r w:rsidRPr="00840A2B">
                        <w:rPr>
                          <w:rStyle w:val="Hyperlink"/>
                        </w:rPr>
                        <w:t>RoaderL@ecu.edu</w:t>
                      </w:r>
                    </w:hyperlink>
                    <w:r>
                      <w:t xml:space="preserve">                                                                                                                                           362 Wright Building; Greenville, NC 27858                                                                                            252-328-9297</w:t>
                    </w:r>
                  </w:p>
                  <w:p w14:paraId="4D1DA49A" w14:textId="77777777" w:rsidR="002C42BC" w:rsidRDefault="00C720FC" w:rsidP="00E53DCB"/>
                </w:sdtContent>
              </w:sdt>
            </w:sdtContent>
          </w:sdt>
        </w:tc>
      </w:tr>
    </w:tbl>
    <w:p w14:paraId="1658525A" w14:textId="77777777" w:rsidR="002C42BC" w:rsidRDefault="002C42BC"/>
    <w:sectPr w:rsidR="002C42BC" w:rsidSect="003D1CE7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3B7F0" w14:textId="77777777" w:rsidR="00C720FC" w:rsidRDefault="00C720FC">
      <w:pPr>
        <w:spacing w:before="0" w:after="0" w:line="240" w:lineRule="auto"/>
      </w:pPr>
      <w:r>
        <w:separator/>
      </w:r>
    </w:p>
  </w:endnote>
  <w:endnote w:type="continuationSeparator" w:id="0">
    <w:p w14:paraId="3A74A0AA" w14:textId="77777777" w:rsidR="00C720FC" w:rsidRDefault="00C720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9CD0E" w14:textId="2918DC5D" w:rsidR="006E6617" w:rsidRDefault="006E6617">
    <w:pPr>
      <w:pStyle w:val="Footer"/>
    </w:pPr>
    <w:r>
      <w:t xml:space="preserve">Page </w:t>
    </w:r>
    <w:r w:rsidR="003262FA">
      <w:fldChar w:fldCharType="begin"/>
    </w:r>
    <w:r>
      <w:instrText xml:space="preserve"> PAGE </w:instrText>
    </w:r>
    <w:r w:rsidR="003262FA">
      <w:fldChar w:fldCharType="separate"/>
    </w:r>
    <w:r w:rsidR="00111A77">
      <w:rPr>
        <w:noProof/>
      </w:rPr>
      <w:t>2</w:t>
    </w:r>
    <w:r w:rsidR="003262F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58695" w14:textId="77777777" w:rsidR="00C720FC" w:rsidRDefault="00C720FC">
      <w:pPr>
        <w:spacing w:before="0" w:after="0" w:line="240" w:lineRule="auto"/>
      </w:pPr>
      <w:r>
        <w:separator/>
      </w:r>
    </w:p>
  </w:footnote>
  <w:footnote w:type="continuationSeparator" w:id="0">
    <w:p w14:paraId="5391A7AD" w14:textId="77777777" w:rsidR="00C720FC" w:rsidRDefault="00C720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A71C3"/>
    <w:multiLevelType w:val="hybridMultilevel"/>
    <w:tmpl w:val="4D26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1289B"/>
    <w:multiLevelType w:val="hybridMultilevel"/>
    <w:tmpl w:val="008E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1DDF"/>
    <w:multiLevelType w:val="hybridMultilevel"/>
    <w:tmpl w:val="4AF0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JNTE4ySExM1E1NTLXQNTFLTdW1SE0x0zVJNDdPNjU3NU00MVfSUQpOLS7OzM8DaTEyqgUA02D5RUQAAAA="/>
  </w:docVars>
  <w:rsids>
    <w:rsidRoot w:val="006829B5"/>
    <w:rsid w:val="000171C5"/>
    <w:rsid w:val="000266C6"/>
    <w:rsid w:val="00032F2F"/>
    <w:rsid w:val="00040076"/>
    <w:rsid w:val="000443A1"/>
    <w:rsid w:val="00063EB1"/>
    <w:rsid w:val="00064B4E"/>
    <w:rsid w:val="00066F0C"/>
    <w:rsid w:val="00091E72"/>
    <w:rsid w:val="000927CC"/>
    <w:rsid w:val="000941C8"/>
    <w:rsid w:val="000B1DE2"/>
    <w:rsid w:val="000C6360"/>
    <w:rsid w:val="000E3053"/>
    <w:rsid w:val="000E70AF"/>
    <w:rsid w:val="000F30DE"/>
    <w:rsid w:val="00111582"/>
    <w:rsid w:val="00111A77"/>
    <w:rsid w:val="00114375"/>
    <w:rsid w:val="00117314"/>
    <w:rsid w:val="001272E3"/>
    <w:rsid w:val="0015423F"/>
    <w:rsid w:val="00185E56"/>
    <w:rsid w:val="00186F6E"/>
    <w:rsid w:val="001C7461"/>
    <w:rsid w:val="001D4FE0"/>
    <w:rsid w:val="002328CC"/>
    <w:rsid w:val="00240D17"/>
    <w:rsid w:val="00271B7D"/>
    <w:rsid w:val="002762D5"/>
    <w:rsid w:val="00291409"/>
    <w:rsid w:val="00291DAC"/>
    <w:rsid w:val="002A06FA"/>
    <w:rsid w:val="002C42BC"/>
    <w:rsid w:val="002F2BB6"/>
    <w:rsid w:val="00306F77"/>
    <w:rsid w:val="003228FC"/>
    <w:rsid w:val="003262FA"/>
    <w:rsid w:val="00366B44"/>
    <w:rsid w:val="00392960"/>
    <w:rsid w:val="003932B8"/>
    <w:rsid w:val="00393330"/>
    <w:rsid w:val="003B068D"/>
    <w:rsid w:val="003D1CE7"/>
    <w:rsid w:val="003F6D73"/>
    <w:rsid w:val="0040114E"/>
    <w:rsid w:val="00405768"/>
    <w:rsid w:val="00412E24"/>
    <w:rsid w:val="00414819"/>
    <w:rsid w:val="0042778B"/>
    <w:rsid w:val="00432FF2"/>
    <w:rsid w:val="00470434"/>
    <w:rsid w:val="00475EDD"/>
    <w:rsid w:val="00482637"/>
    <w:rsid w:val="0048457D"/>
    <w:rsid w:val="004906D4"/>
    <w:rsid w:val="004B432A"/>
    <w:rsid w:val="0050236B"/>
    <w:rsid w:val="005201D9"/>
    <w:rsid w:val="005230F4"/>
    <w:rsid w:val="00565535"/>
    <w:rsid w:val="00573137"/>
    <w:rsid w:val="005D0DA7"/>
    <w:rsid w:val="005E2319"/>
    <w:rsid w:val="00603475"/>
    <w:rsid w:val="006206F5"/>
    <w:rsid w:val="0062574C"/>
    <w:rsid w:val="00632842"/>
    <w:rsid w:val="0063492E"/>
    <w:rsid w:val="0063698C"/>
    <w:rsid w:val="00653B58"/>
    <w:rsid w:val="006829B5"/>
    <w:rsid w:val="006A0873"/>
    <w:rsid w:val="006C625C"/>
    <w:rsid w:val="006D5CF8"/>
    <w:rsid w:val="006D7096"/>
    <w:rsid w:val="006E6617"/>
    <w:rsid w:val="006F4540"/>
    <w:rsid w:val="006F4C87"/>
    <w:rsid w:val="00704216"/>
    <w:rsid w:val="007049B9"/>
    <w:rsid w:val="00724988"/>
    <w:rsid w:val="00731D01"/>
    <w:rsid w:val="00786401"/>
    <w:rsid w:val="007F7208"/>
    <w:rsid w:val="008013E7"/>
    <w:rsid w:val="0083241A"/>
    <w:rsid w:val="00847C2D"/>
    <w:rsid w:val="008879A0"/>
    <w:rsid w:val="008A2061"/>
    <w:rsid w:val="008C778B"/>
    <w:rsid w:val="008C7AE4"/>
    <w:rsid w:val="008E2DD5"/>
    <w:rsid w:val="008E45B0"/>
    <w:rsid w:val="008E5439"/>
    <w:rsid w:val="008F6837"/>
    <w:rsid w:val="008F6CE4"/>
    <w:rsid w:val="00915925"/>
    <w:rsid w:val="00925119"/>
    <w:rsid w:val="00925AA8"/>
    <w:rsid w:val="00936627"/>
    <w:rsid w:val="00936B02"/>
    <w:rsid w:val="0094025E"/>
    <w:rsid w:val="009571A2"/>
    <w:rsid w:val="00980E61"/>
    <w:rsid w:val="00986534"/>
    <w:rsid w:val="00986E00"/>
    <w:rsid w:val="009A2316"/>
    <w:rsid w:val="009A309A"/>
    <w:rsid w:val="009A4C14"/>
    <w:rsid w:val="009D1E16"/>
    <w:rsid w:val="009D6977"/>
    <w:rsid w:val="009F0F25"/>
    <w:rsid w:val="009F5986"/>
    <w:rsid w:val="00A1413A"/>
    <w:rsid w:val="00A37061"/>
    <w:rsid w:val="00A5595C"/>
    <w:rsid w:val="00A80DF5"/>
    <w:rsid w:val="00A969AB"/>
    <w:rsid w:val="00A96AE7"/>
    <w:rsid w:val="00AB2488"/>
    <w:rsid w:val="00AC1D0A"/>
    <w:rsid w:val="00B06D26"/>
    <w:rsid w:val="00B116D5"/>
    <w:rsid w:val="00B34093"/>
    <w:rsid w:val="00B7170F"/>
    <w:rsid w:val="00B90B43"/>
    <w:rsid w:val="00BA5516"/>
    <w:rsid w:val="00BA5597"/>
    <w:rsid w:val="00BE1A95"/>
    <w:rsid w:val="00C13FDA"/>
    <w:rsid w:val="00C2109C"/>
    <w:rsid w:val="00C30CC8"/>
    <w:rsid w:val="00C43FAD"/>
    <w:rsid w:val="00C53116"/>
    <w:rsid w:val="00C55D85"/>
    <w:rsid w:val="00C60375"/>
    <w:rsid w:val="00C70AF8"/>
    <w:rsid w:val="00C720FC"/>
    <w:rsid w:val="00CC036A"/>
    <w:rsid w:val="00CE0C34"/>
    <w:rsid w:val="00D0155A"/>
    <w:rsid w:val="00D06DDD"/>
    <w:rsid w:val="00D20541"/>
    <w:rsid w:val="00D337A4"/>
    <w:rsid w:val="00D35802"/>
    <w:rsid w:val="00DB55C6"/>
    <w:rsid w:val="00DC25F4"/>
    <w:rsid w:val="00DC6823"/>
    <w:rsid w:val="00DD6CDA"/>
    <w:rsid w:val="00E0788E"/>
    <w:rsid w:val="00E32749"/>
    <w:rsid w:val="00E354A7"/>
    <w:rsid w:val="00E42CD9"/>
    <w:rsid w:val="00E452F0"/>
    <w:rsid w:val="00E4652E"/>
    <w:rsid w:val="00E5117C"/>
    <w:rsid w:val="00E53DCB"/>
    <w:rsid w:val="00E62949"/>
    <w:rsid w:val="00E65FB9"/>
    <w:rsid w:val="00E76548"/>
    <w:rsid w:val="00EA42A1"/>
    <w:rsid w:val="00EC4638"/>
    <w:rsid w:val="00EE7D98"/>
    <w:rsid w:val="00F1285C"/>
    <w:rsid w:val="00F1579C"/>
    <w:rsid w:val="00F402F6"/>
    <w:rsid w:val="00F64491"/>
    <w:rsid w:val="00F7476B"/>
    <w:rsid w:val="00F916E2"/>
    <w:rsid w:val="00FA66FE"/>
    <w:rsid w:val="00FA678E"/>
    <w:rsid w:val="00FB0FEA"/>
    <w:rsid w:val="00FB75BF"/>
    <w:rsid w:val="00FE1FA7"/>
    <w:rsid w:val="00FE3132"/>
    <w:rsid w:val="00FE6880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378835"/>
  <w15:docId w15:val="{1D8408E8-473D-44D3-900B-9C53679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CE7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3D1CE7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1CE7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C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C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C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C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C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C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3D1CE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3D1CE7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3D1CE7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3D1CE7"/>
    <w:rPr>
      <w:kern w:val="20"/>
    </w:rPr>
  </w:style>
  <w:style w:type="paragraph" w:customStyle="1" w:styleId="ResumeText">
    <w:name w:val="Resume Text"/>
    <w:basedOn w:val="Normal"/>
    <w:qFormat/>
    <w:rsid w:val="003D1CE7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3D1CE7"/>
    <w:rPr>
      <w:color w:val="808080"/>
    </w:rPr>
  </w:style>
  <w:style w:type="table" w:styleId="TableGrid">
    <w:name w:val="Table Grid"/>
    <w:basedOn w:val="TableNormal"/>
    <w:uiPriority w:val="59"/>
    <w:rsid w:val="003D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3D1CE7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3D1CE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D1CE7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CE7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CE7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CE7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CE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CE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CE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3D1CE7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3D1C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3D1CE7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3D1CE7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3D1CE7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3D1CE7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3D1CE7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3D1CE7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3D1CE7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3D1CE7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3D1CE7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3D1CE7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3D1CE7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3D1CE7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8F6C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F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0C"/>
    <w:rPr>
      <w:rFonts w:ascii="Tahoma" w:hAnsi="Tahoma" w:cs="Tahoma"/>
      <w:kern w:val="20"/>
      <w:sz w:val="16"/>
      <w:szCs w:val="16"/>
    </w:rPr>
  </w:style>
  <w:style w:type="character" w:styleId="Strong">
    <w:name w:val="Strong"/>
    <w:basedOn w:val="DefaultParagraphFont"/>
    <w:uiPriority w:val="22"/>
    <w:qFormat/>
    <w:rsid w:val="000E3053"/>
    <w:rPr>
      <w:b/>
      <w:bCs/>
    </w:rPr>
  </w:style>
  <w:style w:type="character" w:styleId="Hyperlink">
    <w:name w:val="Hyperlink"/>
    <w:basedOn w:val="DefaultParagraphFont"/>
    <w:uiPriority w:val="99"/>
    <w:unhideWhenUsed/>
    <w:rsid w:val="000E3053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RoaderL@ec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idan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04590F8FFC407C95047F5FB14D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56901-F7EC-4810-8456-9C0FE9F7F643}"/>
      </w:docPartPr>
      <w:docPartBody>
        <w:p w:rsidR="00B07BFF" w:rsidRDefault="00AA4D65">
          <w:pPr>
            <w:pStyle w:val="DF04590F8FFC407C95047F5FB14DE648"/>
          </w:pPr>
          <w:r>
            <w:t>[Street Address]</w:t>
          </w:r>
        </w:p>
      </w:docPartBody>
    </w:docPart>
    <w:docPart>
      <w:docPartPr>
        <w:name w:val="4EF5DC23D7934B68BEF83EBABA835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57AD-B536-480A-9B82-482E6FF89319}"/>
      </w:docPartPr>
      <w:docPartBody>
        <w:p w:rsidR="00B07BFF" w:rsidRDefault="00AA4D65">
          <w:pPr>
            <w:pStyle w:val="4EF5DC23D7934B68BEF83EBABA8353AF"/>
          </w:pPr>
          <w:r>
            <w:t>[City, ST ZIP Code]</w:t>
          </w:r>
        </w:p>
      </w:docPartBody>
    </w:docPart>
    <w:docPart>
      <w:docPartPr>
        <w:name w:val="EC7C78B21A1F4F9FAA6153E55CB79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2A4AA-8569-4C35-9499-7E0C467E4311}"/>
      </w:docPartPr>
      <w:docPartBody>
        <w:p w:rsidR="00B07BFF" w:rsidRDefault="00AA4D65">
          <w:pPr>
            <w:pStyle w:val="EC7C78B21A1F4F9FAA6153E55CB7950E"/>
          </w:pPr>
          <w:r>
            <w:t>[Telephone]</w:t>
          </w:r>
        </w:p>
      </w:docPartBody>
    </w:docPart>
    <w:docPart>
      <w:docPartPr>
        <w:name w:val="50D811EB4BF54C68A5D4E22473C9F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E2C6-DFD2-496E-AE94-AD1A04BA4035}"/>
      </w:docPartPr>
      <w:docPartBody>
        <w:p w:rsidR="00B07BFF" w:rsidRDefault="00AA4D65">
          <w:pPr>
            <w:pStyle w:val="50D811EB4BF54C68A5D4E22473C9F6A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361373B450BA4BF5A6B138B40E381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E6AAE-4104-4A79-8E0A-17EBAA9BD9B5}"/>
      </w:docPartPr>
      <w:docPartBody>
        <w:p w:rsidR="00B07BFF" w:rsidRDefault="00AA4D65">
          <w:pPr>
            <w:pStyle w:val="361373B450BA4BF5A6B138B40E381EA1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202A"/>
    <w:rsid w:val="00004EC3"/>
    <w:rsid w:val="000307E8"/>
    <w:rsid w:val="00187298"/>
    <w:rsid w:val="0018775C"/>
    <w:rsid w:val="00202691"/>
    <w:rsid w:val="003F4A54"/>
    <w:rsid w:val="00440924"/>
    <w:rsid w:val="00447042"/>
    <w:rsid w:val="004924DA"/>
    <w:rsid w:val="004B44AE"/>
    <w:rsid w:val="005D5F98"/>
    <w:rsid w:val="00624FB2"/>
    <w:rsid w:val="006A7B21"/>
    <w:rsid w:val="00762865"/>
    <w:rsid w:val="00777641"/>
    <w:rsid w:val="00784D2D"/>
    <w:rsid w:val="009031C8"/>
    <w:rsid w:val="00905FB0"/>
    <w:rsid w:val="00920551"/>
    <w:rsid w:val="0092522D"/>
    <w:rsid w:val="00995B63"/>
    <w:rsid w:val="00A4605D"/>
    <w:rsid w:val="00A6471F"/>
    <w:rsid w:val="00AA4D65"/>
    <w:rsid w:val="00AB6DB6"/>
    <w:rsid w:val="00AF202A"/>
    <w:rsid w:val="00B07BFF"/>
    <w:rsid w:val="00B27901"/>
    <w:rsid w:val="00B8065E"/>
    <w:rsid w:val="00D4500F"/>
    <w:rsid w:val="00EA4226"/>
    <w:rsid w:val="00EB45E8"/>
    <w:rsid w:val="00ED1763"/>
    <w:rsid w:val="00F40842"/>
    <w:rsid w:val="00F7544D"/>
    <w:rsid w:val="00FA33E8"/>
    <w:rsid w:val="00FB1DFF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04590F8FFC407C95047F5FB14DE648">
    <w:name w:val="DF04590F8FFC407C95047F5FB14DE648"/>
    <w:rsid w:val="000307E8"/>
  </w:style>
  <w:style w:type="paragraph" w:customStyle="1" w:styleId="4EF5DC23D7934B68BEF83EBABA8353AF">
    <w:name w:val="4EF5DC23D7934B68BEF83EBABA8353AF"/>
    <w:rsid w:val="000307E8"/>
  </w:style>
  <w:style w:type="paragraph" w:customStyle="1" w:styleId="EC7C78B21A1F4F9FAA6153E55CB7950E">
    <w:name w:val="EC7C78B21A1F4F9FAA6153E55CB7950E"/>
    <w:rsid w:val="000307E8"/>
  </w:style>
  <w:style w:type="paragraph" w:customStyle="1" w:styleId="64F69092CB07492AA2556B0FA040157D">
    <w:name w:val="64F69092CB07492AA2556B0FA040157D"/>
    <w:rsid w:val="000307E8"/>
  </w:style>
  <w:style w:type="character" w:styleId="Emphasis">
    <w:name w:val="Emphasis"/>
    <w:basedOn w:val="DefaultParagraphFont"/>
    <w:uiPriority w:val="2"/>
    <w:unhideWhenUsed/>
    <w:qFormat/>
    <w:rsid w:val="000307E8"/>
    <w:rPr>
      <w:color w:val="5B9BD5" w:themeColor="accent1"/>
    </w:rPr>
  </w:style>
  <w:style w:type="paragraph" w:customStyle="1" w:styleId="50D811EB4BF54C68A5D4E22473C9F6AE">
    <w:name w:val="50D811EB4BF54C68A5D4E22473C9F6AE"/>
    <w:rsid w:val="000307E8"/>
  </w:style>
  <w:style w:type="paragraph" w:customStyle="1" w:styleId="361373B450BA4BF5A6B138B40E381EA1">
    <w:name w:val="361373B450BA4BF5A6B138B40E381EA1"/>
    <w:rsid w:val="000307E8"/>
  </w:style>
  <w:style w:type="paragraph" w:customStyle="1" w:styleId="39C8563FA44E460F962A01A537947F38">
    <w:name w:val="39C8563FA44E460F962A01A537947F38"/>
    <w:rsid w:val="000307E8"/>
  </w:style>
  <w:style w:type="paragraph" w:customStyle="1" w:styleId="ResumeText">
    <w:name w:val="Resume Text"/>
    <w:basedOn w:val="Normal"/>
    <w:qFormat/>
    <w:rsid w:val="000307E8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E7B3E7F5F08B4DC098AA0701086311EB">
    <w:name w:val="E7B3E7F5F08B4DC098AA0701086311EB"/>
    <w:rsid w:val="000307E8"/>
  </w:style>
  <w:style w:type="character" w:styleId="PlaceholderText">
    <w:name w:val="Placeholder Text"/>
    <w:basedOn w:val="DefaultParagraphFont"/>
    <w:uiPriority w:val="99"/>
    <w:semiHidden/>
    <w:rsid w:val="005D5F98"/>
    <w:rPr>
      <w:color w:val="808080"/>
    </w:rPr>
  </w:style>
  <w:style w:type="paragraph" w:customStyle="1" w:styleId="DE4764E562AF42C0A39ED0197869992E">
    <w:name w:val="DE4764E562AF42C0A39ED0197869992E"/>
    <w:rsid w:val="000307E8"/>
  </w:style>
  <w:style w:type="paragraph" w:customStyle="1" w:styleId="3A1A4E6121EA43CFAB1424A241EF26D6">
    <w:name w:val="3A1A4E6121EA43CFAB1424A241EF26D6"/>
    <w:rsid w:val="000307E8"/>
  </w:style>
  <w:style w:type="paragraph" w:customStyle="1" w:styleId="EC7F16C5526A44BFB5C294166F82F54A">
    <w:name w:val="EC7F16C5526A44BFB5C294166F82F54A"/>
    <w:rsid w:val="000307E8"/>
  </w:style>
  <w:style w:type="paragraph" w:customStyle="1" w:styleId="CEC4723ABE194E5C9EC70A177300DC4B">
    <w:name w:val="CEC4723ABE194E5C9EC70A177300DC4B"/>
    <w:rsid w:val="000307E8"/>
  </w:style>
  <w:style w:type="paragraph" w:customStyle="1" w:styleId="969C379392DB4EB08F487F04EF31F149">
    <w:name w:val="969C379392DB4EB08F487F04EF31F149"/>
    <w:rsid w:val="000307E8"/>
  </w:style>
  <w:style w:type="paragraph" w:customStyle="1" w:styleId="10E16121B6654F8A82C7F3FF6A1CB614">
    <w:name w:val="10E16121B6654F8A82C7F3FF6A1CB614"/>
    <w:rsid w:val="000307E8"/>
  </w:style>
  <w:style w:type="paragraph" w:customStyle="1" w:styleId="9F4A61108E944F49A8B76AF78558976A">
    <w:name w:val="9F4A61108E944F49A8B76AF78558976A"/>
    <w:rsid w:val="000307E8"/>
  </w:style>
  <w:style w:type="paragraph" w:customStyle="1" w:styleId="68673FA64A484F02BCFF39BA89F83C73">
    <w:name w:val="68673FA64A484F02BCFF39BA89F83C73"/>
    <w:rsid w:val="000307E8"/>
  </w:style>
  <w:style w:type="paragraph" w:customStyle="1" w:styleId="B0D7FBB675C446318DE5A33CB0852E55">
    <w:name w:val="B0D7FBB675C446318DE5A33CB0852E55"/>
    <w:rsid w:val="000307E8"/>
  </w:style>
  <w:style w:type="paragraph" w:customStyle="1" w:styleId="9970A82ADB944F91B34A6BB46AD3FC81">
    <w:name w:val="9970A82ADB944F91B34A6BB46AD3FC81"/>
    <w:rsid w:val="000307E8"/>
  </w:style>
  <w:style w:type="paragraph" w:customStyle="1" w:styleId="A5B5CC69CE3E4B16BB4BD3D6D3A9A600">
    <w:name w:val="A5B5CC69CE3E4B16BB4BD3D6D3A9A600"/>
    <w:rsid w:val="000307E8"/>
  </w:style>
  <w:style w:type="paragraph" w:customStyle="1" w:styleId="57F38432AB724C1B8EA0F9966863BD4B">
    <w:name w:val="57F38432AB724C1B8EA0F9966863BD4B"/>
    <w:rsid w:val="00AF202A"/>
  </w:style>
  <w:style w:type="paragraph" w:customStyle="1" w:styleId="1DCF3941D82341EA81E91EC92535F722">
    <w:name w:val="1DCF3941D82341EA81E91EC92535F722"/>
    <w:rsid w:val="00AF202A"/>
  </w:style>
  <w:style w:type="paragraph" w:customStyle="1" w:styleId="3EAB63F039284DC1B3741BB9221CDBDB">
    <w:name w:val="3EAB63F039284DC1B3741BB9221CDBDB"/>
    <w:rsid w:val="00AF202A"/>
  </w:style>
  <w:style w:type="paragraph" w:customStyle="1" w:styleId="48ACED2650EB4BCB9E32E7B33262A067">
    <w:name w:val="48ACED2650EB4BCB9E32E7B33262A067"/>
    <w:rsid w:val="00B07BFF"/>
  </w:style>
  <w:style w:type="paragraph" w:customStyle="1" w:styleId="7893DC31BDB745B3B7A792F062E9E4C4">
    <w:name w:val="7893DC31BDB745B3B7A792F062E9E4C4"/>
    <w:rsid w:val="00D4500F"/>
  </w:style>
  <w:style w:type="paragraph" w:customStyle="1" w:styleId="62348C40B43B4F88811967C5CAE91A4A">
    <w:name w:val="62348C40B43B4F88811967C5CAE91A4A"/>
    <w:rsid w:val="00D4500F"/>
  </w:style>
  <w:style w:type="paragraph" w:customStyle="1" w:styleId="C6402F0638CE47699EF3272C5A5E7E26">
    <w:name w:val="C6402F0638CE47699EF3272C5A5E7E26"/>
    <w:rsid w:val="00D4500F"/>
  </w:style>
  <w:style w:type="paragraph" w:customStyle="1" w:styleId="0C986DC0D28D49979D1267C59CA66B9A">
    <w:name w:val="0C986DC0D28D49979D1267C59CA66B9A"/>
    <w:rsid w:val="005D5F98"/>
  </w:style>
  <w:style w:type="paragraph" w:customStyle="1" w:styleId="14A4ECA727F8425884B03C758C034FDD">
    <w:name w:val="14A4ECA727F8425884B03C758C034FDD"/>
    <w:rsid w:val="005D5F98"/>
  </w:style>
  <w:style w:type="paragraph" w:customStyle="1" w:styleId="F5EBD1FC4B474BB99502A61DE4763F3B">
    <w:name w:val="F5EBD1FC4B474BB99502A61DE4763F3B"/>
    <w:rsid w:val="005D5F98"/>
  </w:style>
  <w:style w:type="paragraph" w:customStyle="1" w:styleId="83E4E8A8C77C4E4C8D3282D73DEE8ABE">
    <w:name w:val="83E4E8A8C77C4E4C8D3282D73DEE8ABE"/>
    <w:rsid w:val="005D5F98"/>
  </w:style>
  <w:style w:type="paragraph" w:customStyle="1" w:styleId="80454CD8EC114148AFEC4D42EE8CF1B1">
    <w:name w:val="80454CD8EC114148AFEC4D42EE8CF1B1"/>
    <w:rsid w:val="005D5F98"/>
  </w:style>
  <w:style w:type="paragraph" w:customStyle="1" w:styleId="F2979603012E4A8AA9968CB9D9B0BC63">
    <w:name w:val="F2979603012E4A8AA9968CB9D9B0BC63"/>
    <w:rsid w:val="005D5F98"/>
  </w:style>
  <w:style w:type="paragraph" w:customStyle="1" w:styleId="24C30AB392234E2ABA7207EEEE1085A9">
    <w:name w:val="24C30AB392234E2ABA7207EEEE1085A9"/>
    <w:rsid w:val="005D5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901 Lily Anne Ct</CompanyAddress>
  <CompanyPhone>9197718342</CompanyPhone>
  <CompanyFax/>
  <CompanyEmail>sheridaniroegbu@yahoo.com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14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Sheridan Iroegbu</dc:creator>
  <cp:keywords/>
  <cp:lastModifiedBy>Ibook Eyoita</cp:lastModifiedBy>
  <cp:revision>9</cp:revision>
  <dcterms:created xsi:type="dcterms:W3CDTF">2016-10-05T16:48:00Z</dcterms:created>
  <dcterms:modified xsi:type="dcterms:W3CDTF">2016-10-05T21:15:00Z</dcterms:modified>
  <cp:category>Rolesville, NC 27571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